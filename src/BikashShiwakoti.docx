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F8991" w14:textId="55ADC7C7" w:rsidR="00A06949" w:rsidRPr="00DD319A" w:rsidRDefault="00A06949" w:rsidP="00DD319A">
      <w:pPr>
        <w:pStyle w:val="ImagePlaceholder"/>
        <w:tabs>
          <w:tab w:val="left" w:pos="7056"/>
        </w:tabs>
        <w:rPr>
          <w:color w:val="auto"/>
        </w:rPr>
      </w:pPr>
      <w:r w:rsidRPr="00DD319A">
        <w:rPr>
          <w:noProof/>
          <w:color w:val="auto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2B18F9AD" wp14:editId="782F23DB">
                <wp:simplePos x="0" y="0"/>
                <wp:positionH relativeFrom="column">
                  <wp:posOffset>-692150</wp:posOffset>
                </wp:positionH>
                <wp:positionV relativeFrom="paragraph">
                  <wp:posOffset>-596900</wp:posOffset>
                </wp:positionV>
                <wp:extent cx="7772400" cy="10058400"/>
                <wp:effectExtent l="0" t="0" r="0" b="0"/>
                <wp:wrapNone/>
                <wp:docPr id="43873307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818F1" id="Rectangle 1" o:spid="_x0000_s1026" alt="&quot;&quot;" style="position:absolute;margin-left:-54.5pt;margin-top:-47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" fillcolor="#dcf1e7 [664]" stroked="f" strokeweight="1pt">
                <v:fill opacity="19789f"/>
                <w10:anchorlock/>
              </v:rect>
            </w:pict>
          </mc:Fallback>
        </mc:AlternateContent>
      </w:r>
      <w:r w:rsidR="00DD319A">
        <w:rPr>
          <w:color w:val="auto"/>
        </w:rPr>
        <w:tab/>
      </w:r>
    </w:p>
    <w:p w14:paraId="5FDD4C7A" w14:textId="286C5BC2" w:rsidR="00195EF4" w:rsidRPr="00DD319A" w:rsidRDefault="00DD319A" w:rsidP="006C7B3E">
      <w:pPr>
        <w:pStyle w:val="Title"/>
        <w:rPr>
          <w:color w:val="auto"/>
        </w:rPr>
      </w:pPr>
      <w:r w:rsidRPr="00DD319A">
        <w:rPr>
          <w:color w:val="auto"/>
        </w:rPr>
        <w:t>Bikash Shiwakoti</w: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040"/>
        <w:gridCol w:w="5040"/>
      </w:tblGrid>
      <w:tr w:rsidR="00DD319A" w:rsidRPr="00DD319A" w14:paraId="443C1D68" w14:textId="77777777" w:rsidTr="0010570D">
        <w:tc>
          <w:tcPr>
            <w:tcW w:w="10080" w:type="dxa"/>
            <w:gridSpan w:val="2"/>
          </w:tcPr>
          <w:p w14:paraId="47CBC521" w14:textId="20E6EE77" w:rsidR="002D6F34" w:rsidRPr="00DD319A" w:rsidRDefault="00DD319A" w:rsidP="00DD319A">
            <w:pPr>
              <w:pStyle w:val="Subtitle"/>
              <w:tabs>
                <w:tab w:val="left" w:pos="8748"/>
              </w:tabs>
              <w:rPr>
                <w:b w:val="0"/>
                <w:bCs/>
                <w:color w:val="auto"/>
              </w:rPr>
            </w:pPr>
            <w:r w:rsidRPr="00DD319A">
              <w:rPr>
                <w:b w:val="0"/>
                <w:bCs/>
                <w:color w:val="auto"/>
              </w:rPr>
              <w:t>71 Kinrade Ave, Hamilton, ON</w:t>
            </w:r>
            <w:r w:rsidR="00304FD1" w:rsidRPr="00DD319A">
              <w:rPr>
                <w:b w:val="0"/>
                <w:bCs/>
                <w:color w:val="auto"/>
              </w:rPr>
              <w:t xml:space="preserve"> </w:t>
            </w:r>
            <w:r w:rsidR="002D6F34" w:rsidRPr="00DD319A">
              <w:rPr>
                <w:b w:val="0"/>
                <w:bCs/>
                <w:color w:val="auto"/>
              </w:rPr>
              <w:t xml:space="preserve">| </w:t>
            </w:r>
            <w:r w:rsidRPr="00DD319A">
              <w:rPr>
                <w:b w:val="0"/>
                <w:bCs/>
                <w:color w:val="auto"/>
              </w:rPr>
              <w:t>+1 (437)7992057</w:t>
            </w:r>
            <w:r w:rsidR="002D6F34" w:rsidRPr="00DD319A">
              <w:rPr>
                <w:b w:val="0"/>
                <w:bCs/>
                <w:color w:val="auto"/>
              </w:rPr>
              <w:t xml:space="preserve">| </w:t>
            </w:r>
            <w:r w:rsidRPr="00DD319A">
              <w:rPr>
                <w:b w:val="0"/>
                <w:bCs/>
                <w:color w:val="auto"/>
              </w:rPr>
              <w:t>bikashsiwakoti486@gmail.com</w:t>
            </w:r>
            <w:r w:rsidR="00304FD1" w:rsidRPr="00DD319A">
              <w:rPr>
                <w:b w:val="0"/>
                <w:bCs/>
                <w:color w:val="auto"/>
              </w:rPr>
              <w:t xml:space="preserve"> </w:t>
            </w:r>
            <w:r w:rsidR="002D6F34" w:rsidRPr="00DD319A">
              <w:rPr>
                <w:b w:val="0"/>
                <w:bCs/>
                <w:color w:val="auto"/>
              </w:rPr>
              <w:t xml:space="preserve">| </w:t>
            </w:r>
            <w:r w:rsidRPr="00DD319A">
              <w:rPr>
                <w:b w:val="0"/>
                <w:bCs/>
                <w:color w:val="auto"/>
              </w:rPr>
              <w:t>Linkedin://</w:t>
            </w:r>
            <w:hyperlink r:id="rId10" w:history="1">
              <w:r w:rsidR="00E760D5" w:rsidRPr="00D4514F">
                <w:rPr>
                  <w:rStyle w:val="Hyperlink"/>
                  <w:b w:val="0"/>
                  <w:bCs/>
                </w:rPr>
                <w:t>bikash</w:t>
              </w:r>
            </w:hyperlink>
            <w:r w:rsidR="00354964">
              <w:rPr>
                <w:b w:val="0"/>
                <w:bCs/>
                <w:color w:val="auto"/>
              </w:rPr>
              <w:t xml:space="preserve"> | </w:t>
            </w:r>
            <w:r w:rsidR="00C62627">
              <w:rPr>
                <w:b w:val="0"/>
                <w:bCs/>
                <w:color w:val="auto"/>
              </w:rPr>
              <w:t>Github://</w:t>
            </w:r>
            <w:hyperlink r:id="rId11" w:history="1">
              <w:r w:rsidR="00C62627" w:rsidRPr="0064099C">
                <w:rPr>
                  <w:rStyle w:val="Hyperlink"/>
                  <w:b w:val="0"/>
                  <w:bCs/>
                </w:rPr>
                <w:t>bikash</w:t>
              </w:r>
            </w:hyperlink>
          </w:p>
          <w:p w14:paraId="7FB04CD8" w14:textId="3F05F3E2" w:rsidR="00DB3C14" w:rsidRDefault="00C06629" w:rsidP="00DB3C14">
            <w:pPr>
              <w:rPr>
                <w:color w:val="auto"/>
              </w:rPr>
            </w:pPr>
            <w:r w:rsidRPr="00DD319A">
              <w:rPr>
                <w:noProof/>
                <w:color w:val="auto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1" layoutInCell="1" allowOverlap="1" wp14:anchorId="626A01C9" wp14:editId="17D3705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7772400" cy="10058400"/>
                      <wp:effectExtent l="0" t="0" r="0" b="0"/>
                      <wp:wrapNone/>
                      <wp:docPr id="826478280" name="Rectangle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9E5A05" id="Rectangle 1" o:spid="_x0000_s1026" alt="&quot;&quot;" style="position:absolute;margin-left:0;margin-top:.25pt;width:612pt;height:11in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" fillcolor="#dcf1e7 [664]" stroked="f" strokeweight="1pt">
                      <v:fill opacity="19789f"/>
                      <w10:anchorlock/>
                    </v:rect>
                  </w:pict>
                </mc:Fallback>
              </mc:AlternateContent>
            </w:r>
          </w:p>
          <w:p w14:paraId="049A6C03" w14:textId="77777777" w:rsidR="00E3515E" w:rsidRPr="00E3515E" w:rsidRDefault="00E3515E" w:rsidP="00E3515E">
            <w:pPr>
              <w:rPr>
                <w:color w:val="auto"/>
              </w:rPr>
            </w:pPr>
            <w:r w:rsidRPr="00E3515E">
              <w:rPr>
                <w:color w:val="auto"/>
              </w:rPr>
              <w:t>Innovative, adaptable software developer with a passion for clean code and efficient solutions. Skilled in multiple programming languages and frameworks, with a track record of successful collaboration in team environments. Eager to contribute expertise to drive software development excellence.</w:t>
            </w:r>
          </w:p>
          <w:p w14:paraId="5D5C97E5" w14:textId="14BBD300" w:rsidR="002D6F34" w:rsidRPr="00DD319A" w:rsidRDefault="002D6F34" w:rsidP="00DB3C14">
            <w:pPr>
              <w:rPr>
                <w:color w:val="auto"/>
              </w:rPr>
            </w:pPr>
          </w:p>
        </w:tc>
      </w:tr>
      <w:tr w:rsidR="00DD319A" w:rsidRPr="00DD319A" w14:paraId="47323F0B" w14:textId="77777777" w:rsidTr="00C06629">
        <w:trPr>
          <w:trHeight w:val="68"/>
        </w:trPr>
        <w:tc>
          <w:tcPr>
            <w:tcW w:w="10080" w:type="dxa"/>
            <w:gridSpan w:val="2"/>
            <w:tcBorders>
              <w:bottom w:val="single" w:sz="24" w:space="0" w:color="53BB89" w:themeColor="accent5"/>
            </w:tcBorders>
          </w:tcPr>
          <w:p w14:paraId="51410A3A" w14:textId="77777777" w:rsidR="0010570D" w:rsidRPr="00DD319A" w:rsidRDefault="0010570D" w:rsidP="0010570D">
            <w:pPr>
              <w:rPr>
                <w:color w:val="auto"/>
              </w:rPr>
            </w:pPr>
          </w:p>
        </w:tc>
      </w:tr>
      <w:tr w:rsidR="00DD319A" w:rsidRPr="00DD319A" w14:paraId="14C8EE5C" w14:textId="77777777" w:rsidTr="00E76C1C">
        <w:trPr>
          <w:trHeight w:val="331"/>
        </w:trPr>
        <w:tc>
          <w:tcPr>
            <w:tcW w:w="10080" w:type="dxa"/>
            <w:gridSpan w:val="2"/>
            <w:tcBorders>
              <w:top w:val="single" w:sz="24" w:space="0" w:color="53BB89" w:themeColor="accent5"/>
            </w:tcBorders>
          </w:tcPr>
          <w:p w14:paraId="6DA95904" w14:textId="77777777" w:rsidR="0010570D" w:rsidRPr="00DD319A" w:rsidRDefault="0010570D" w:rsidP="0010570D">
            <w:pPr>
              <w:rPr>
                <w:color w:val="auto"/>
              </w:rPr>
            </w:pPr>
          </w:p>
        </w:tc>
      </w:tr>
      <w:tr w:rsidR="00DD319A" w:rsidRPr="00DD319A" w14:paraId="28295464" w14:textId="77777777" w:rsidTr="00304FD1">
        <w:trPr>
          <w:trHeight w:val="2088"/>
        </w:trPr>
        <w:tc>
          <w:tcPr>
            <w:tcW w:w="10080" w:type="dxa"/>
            <w:gridSpan w:val="2"/>
          </w:tcPr>
          <w:p w14:paraId="7B6CF54B" w14:textId="77777777" w:rsidR="002D6F34" w:rsidRPr="00DD319A" w:rsidRDefault="0073194D" w:rsidP="0010570D">
            <w:pPr>
              <w:pStyle w:val="Heading1"/>
              <w:rPr>
                <w:color w:val="auto"/>
              </w:rPr>
            </w:pPr>
            <w:sdt>
              <w:sdtPr>
                <w:rPr>
                  <w:color w:val="auto"/>
                </w:rPr>
                <w:id w:val="507877070"/>
                <w:placeholder>
                  <w:docPart w:val="1C582A8700E44878A6BA8D66869C51DF"/>
                </w:placeholder>
                <w:temporary/>
                <w:showingPlcHdr/>
                <w15:appearance w15:val="hidden"/>
              </w:sdtPr>
              <w:sdtEndPr/>
              <w:sdtContent>
                <w:r w:rsidR="00304FD1" w:rsidRPr="00DD319A">
                  <w:rPr>
                    <w:color w:val="auto"/>
                  </w:rPr>
                  <w:t>Education</w:t>
                </w:r>
              </w:sdtContent>
            </w:sdt>
          </w:p>
          <w:p w14:paraId="1583B2E5" w14:textId="6C1B6FB8" w:rsidR="009C7904" w:rsidRPr="009C7904" w:rsidRDefault="009C7904" w:rsidP="00385FE3">
            <w:pPr>
              <w:pStyle w:val="Heading2"/>
              <w:rPr>
                <w:b w:val="0"/>
                <w:bCs/>
                <w:color w:val="auto"/>
              </w:rPr>
            </w:pPr>
            <w:r>
              <w:rPr>
                <w:color w:val="auto"/>
              </w:rPr>
              <w:t>Mohawk College</w:t>
            </w:r>
            <w:r>
              <w:rPr>
                <w:color w:val="auto"/>
              </w:rPr>
              <w:t xml:space="preserve">, </w:t>
            </w:r>
            <w:r>
              <w:rPr>
                <w:b w:val="0"/>
                <w:bCs/>
                <w:color w:val="auto"/>
              </w:rPr>
              <w:t>Hamilton, ON</w:t>
            </w:r>
          </w:p>
          <w:p w14:paraId="1E0B2F17" w14:textId="53C05B84" w:rsidR="0010570D" w:rsidRPr="00DD319A" w:rsidRDefault="003E48F0" w:rsidP="00385FE3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 xml:space="preserve">Computer System Technician – Software Support </w:t>
            </w:r>
          </w:p>
          <w:p w14:paraId="2E1A4E1D" w14:textId="4A40C769" w:rsidR="0010570D" w:rsidRPr="00DD319A" w:rsidRDefault="003E48F0" w:rsidP="00385FE3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May 2023</w:t>
            </w:r>
          </w:p>
          <w:p w14:paraId="42337053" w14:textId="16AE4F32" w:rsidR="0010570D" w:rsidRPr="00DD319A" w:rsidRDefault="006F2D96" w:rsidP="0010570D">
            <w:pPr>
              <w:pStyle w:val="ListBullet"/>
              <w:rPr>
                <w:color w:val="auto"/>
              </w:rPr>
            </w:pPr>
            <w:r>
              <w:rPr>
                <w:b/>
                <w:bCs/>
                <w:color w:val="auto"/>
              </w:rPr>
              <w:t>Dean’s Honor List</w:t>
            </w:r>
          </w:p>
          <w:p w14:paraId="4A68E60F" w14:textId="44BDA9A3" w:rsidR="0010570D" w:rsidRPr="00DD319A" w:rsidRDefault="00665081" w:rsidP="00304FD1">
            <w:pPr>
              <w:pStyle w:val="ListBullet"/>
              <w:rPr>
                <w:color w:val="auto"/>
              </w:rPr>
            </w:pPr>
            <w:r>
              <w:rPr>
                <w:color w:val="auto"/>
              </w:rPr>
              <w:t xml:space="preserve">Relevant Coursework: </w:t>
            </w:r>
            <w:r w:rsidR="00D26BDA">
              <w:rPr>
                <w:color w:val="auto"/>
              </w:rPr>
              <w:t>Mobile Web Programming</w:t>
            </w:r>
            <w:r w:rsidR="00F9658A">
              <w:rPr>
                <w:color w:val="auto"/>
              </w:rPr>
              <w:t xml:space="preserve"> (ReactJS)</w:t>
            </w:r>
            <w:r w:rsidR="00D26BDA">
              <w:rPr>
                <w:color w:val="auto"/>
              </w:rPr>
              <w:t xml:space="preserve">, DSA, </w:t>
            </w:r>
            <w:r w:rsidR="004476D7">
              <w:rPr>
                <w:color w:val="auto"/>
              </w:rPr>
              <w:t>.NET, MVC</w:t>
            </w:r>
            <w:r w:rsidR="003020A8">
              <w:rPr>
                <w:color w:val="auto"/>
              </w:rPr>
              <w:t xml:space="preserve">, </w:t>
            </w:r>
            <w:r w:rsidR="00F823B7">
              <w:rPr>
                <w:color w:val="auto"/>
              </w:rPr>
              <w:t>JavaScript</w:t>
            </w:r>
            <w:r w:rsidR="006F2D96">
              <w:rPr>
                <w:color w:val="auto"/>
              </w:rPr>
              <w:t>, HTML &amp; CSS</w:t>
            </w:r>
            <w:r w:rsidR="00D26BDA">
              <w:rPr>
                <w:color w:val="auto"/>
              </w:rPr>
              <w:t xml:space="preserve"> </w:t>
            </w:r>
          </w:p>
          <w:p w14:paraId="354EB959" w14:textId="7607B672" w:rsidR="0010570D" w:rsidRPr="00DD319A" w:rsidRDefault="003E48F0" w:rsidP="00304FD1">
            <w:pPr>
              <w:pStyle w:val="ListBullet"/>
              <w:rPr>
                <w:color w:val="auto"/>
              </w:rPr>
            </w:pPr>
            <w:r>
              <w:rPr>
                <w:color w:val="auto"/>
              </w:rPr>
              <w:t xml:space="preserve">Grade: </w:t>
            </w:r>
            <w:r w:rsidRPr="009B456E">
              <w:rPr>
                <w:b/>
                <w:bCs/>
                <w:color w:val="auto"/>
              </w:rPr>
              <w:t>84.4 %</w:t>
            </w:r>
          </w:p>
        </w:tc>
      </w:tr>
      <w:tr w:rsidR="00DD319A" w:rsidRPr="00DD319A" w14:paraId="483DD0E9" w14:textId="77777777" w:rsidTr="00E76C1C">
        <w:trPr>
          <w:trHeight w:val="331"/>
        </w:trPr>
        <w:tc>
          <w:tcPr>
            <w:tcW w:w="10080" w:type="dxa"/>
            <w:gridSpan w:val="2"/>
            <w:tcBorders>
              <w:bottom w:val="single" w:sz="24" w:space="0" w:color="53BB89" w:themeColor="accent5"/>
            </w:tcBorders>
          </w:tcPr>
          <w:p w14:paraId="549737A0" w14:textId="77777777" w:rsidR="0010570D" w:rsidRPr="00DD319A" w:rsidRDefault="0010570D" w:rsidP="0010570D">
            <w:pPr>
              <w:rPr>
                <w:color w:val="auto"/>
              </w:rPr>
            </w:pPr>
          </w:p>
        </w:tc>
      </w:tr>
      <w:tr w:rsidR="00DD319A" w:rsidRPr="00DD319A" w14:paraId="209828F8" w14:textId="77777777" w:rsidTr="00E76C1C">
        <w:trPr>
          <w:trHeight w:val="331"/>
        </w:trPr>
        <w:tc>
          <w:tcPr>
            <w:tcW w:w="10080" w:type="dxa"/>
            <w:gridSpan w:val="2"/>
            <w:tcBorders>
              <w:top w:val="single" w:sz="24" w:space="0" w:color="53BB89" w:themeColor="accent5"/>
            </w:tcBorders>
          </w:tcPr>
          <w:p w14:paraId="0684680B" w14:textId="77777777" w:rsidR="0010570D" w:rsidRPr="00DD319A" w:rsidRDefault="0010570D" w:rsidP="0010570D">
            <w:pPr>
              <w:rPr>
                <w:color w:val="auto"/>
              </w:rPr>
            </w:pPr>
          </w:p>
        </w:tc>
      </w:tr>
      <w:tr w:rsidR="00DD319A" w:rsidRPr="00DD319A" w14:paraId="6E3DFFF8" w14:textId="77777777" w:rsidTr="00304FD1">
        <w:trPr>
          <w:trHeight w:val="4860"/>
        </w:trPr>
        <w:tc>
          <w:tcPr>
            <w:tcW w:w="10080" w:type="dxa"/>
            <w:gridSpan w:val="2"/>
          </w:tcPr>
          <w:p w14:paraId="086863B3" w14:textId="77777777" w:rsidR="0010570D" w:rsidRPr="00DD319A" w:rsidRDefault="0073194D" w:rsidP="0010570D">
            <w:pPr>
              <w:pStyle w:val="Heading1"/>
              <w:rPr>
                <w:color w:val="auto"/>
              </w:rPr>
            </w:pPr>
            <w:sdt>
              <w:sdtPr>
                <w:rPr>
                  <w:color w:val="auto"/>
                </w:rPr>
                <w:id w:val="-1163239098"/>
                <w:placeholder>
                  <w:docPart w:val="8FB9DC49CC4941A0AD4A231715F1B133"/>
                </w:placeholder>
                <w:temporary/>
                <w:showingPlcHdr/>
                <w15:appearance w15:val="hidden"/>
              </w:sdtPr>
              <w:sdtEndPr/>
              <w:sdtContent>
                <w:r w:rsidR="00304FD1" w:rsidRPr="00DD319A">
                  <w:rPr>
                    <w:color w:val="auto"/>
                  </w:rPr>
                  <w:t>Experi</w:t>
                </w:r>
                <w:r w:rsidR="004318EF" w:rsidRPr="00DD319A">
                  <w:rPr>
                    <w:color w:val="auto"/>
                  </w:rPr>
                  <w:t>E</w:t>
                </w:r>
                <w:r w:rsidR="00304FD1" w:rsidRPr="00DD319A">
                  <w:rPr>
                    <w:color w:val="auto"/>
                  </w:rPr>
                  <w:t>nce</w:t>
                </w:r>
              </w:sdtContent>
            </w:sdt>
          </w:p>
          <w:p w14:paraId="27C586F2" w14:textId="0C2F0A0C" w:rsidR="0010570D" w:rsidRPr="004E5EA0" w:rsidRDefault="002378BD" w:rsidP="007A5431">
            <w:pPr>
              <w:pStyle w:val="Heading2"/>
              <w:rPr>
                <w:rFonts w:ascii="Calibri" w:hAnsi="Calibri"/>
                <w:caps/>
                <w:color w:val="auto"/>
                <w:sz w:val="24"/>
                <w:szCs w:val="24"/>
              </w:rPr>
            </w:pPr>
            <w:r w:rsidRPr="004E5EA0">
              <w:rPr>
                <w:color w:val="auto"/>
                <w:sz w:val="24"/>
                <w:szCs w:val="24"/>
              </w:rPr>
              <w:t>Personal Projects</w:t>
            </w:r>
          </w:p>
          <w:p w14:paraId="5FD6BF3D" w14:textId="5E246A78" w:rsidR="0010570D" w:rsidRDefault="00D704A5" w:rsidP="000B6298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Jan 2022 – Jan 2023</w:t>
            </w:r>
          </w:p>
          <w:p w14:paraId="745621BF" w14:textId="0CE9F677" w:rsidR="00DA3644" w:rsidRPr="00DD319A" w:rsidRDefault="00DA3644" w:rsidP="00DA3644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Web Pages</w:t>
            </w:r>
          </w:p>
          <w:p w14:paraId="472CD62C" w14:textId="77777777" w:rsidR="00A1254B" w:rsidRDefault="00A1254B" w:rsidP="00AD4AF0">
            <w:pPr>
              <w:pStyle w:val="Heading2"/>
              <w:rPr>
                <w:rFonts w:eastAsiaTheme="minorHAnsi" w:cstheme="minorBidi"/>
                <w:b w:val="0"/>
                <w:color w:val="auto"/>
                <w:szCs w:val="22"/>
              </w:rPr>
            </w:pPr>
            <w:r w:rsidRPr="00A1254B">
              <w:rPr>
                <w:rFonts w:eastAsiaTheme="minorHAnsi" w:cstheme="minorBidi"/>
                <w:b w:val="0"/>
                <w:color w:val="auto"/>
                <w:szCs w:val="22"/>
              </w:rPr>
              <w:t>Developed dynamic web pages using HTML, CSS, JavaScript, and ReactJS, ensuring responsiveness across devices.</w:t>
            </w:r>
            <w:r w:rsidRPr="00A1254B">
              <w:rPr>
                <w:rFonts w:eastAsiaTheme="minorHAnsi" w:cstheme="minorBidi"/>
                <w:b w:val="0"/>
                <w:color w:val="auto"/>
                <w:szCs w:val="22"/>
              </w:rPr>
              <w:t xml:space="preserve"> </w:t>
            </w:r>
          </w:p>
          <w:p w14:paraId="685ECFA4" w14:textId="370147D0" w:rsidR="000B6298" w:rsidRPr="00DD319A" w:rsidRDefault="00AD4AF0" w:rsidP="00AD4AF0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Web Applications</w:t>
            </w:r>
          </w:p>
          <w:p w14:paraId="08EEE2CF" w14:textId="77777777" w:rsidR="00A1254B" w:rsidRDefault="00A1254B" w:rsidP="000B6298">
            <w:pPr>
              <w:pStyle w:val="Heading2"/>
              <w:rPr>
                <w:rFonts w:eastAsiaTheme="minorHAnsi" w:cstheme="minorBidi"/>
                <w:b w:val="0"/>
                <w:color w:val="auto"/>
                <w:szCs w:val="22"/>
              </w:rPr>
            </w:pPr>
            <w:r w:rsidRPr="00A1254B">
              <w:rPr>
                <w:rFonts w:eastAsiaTheme="minorHAnsi" w:cstheme="minorBidi"/>
                <w:b w:val="0"/>
                <w:color w:val="auto"/>
                <w:szCs w:val="22"/>
              </w:rPr>
              <w:t>Created interactive web applications with mapping functionalities using APIs to enhance user experience.</w:t>
            </w:r>
          </w:p>
          <w:p w14:paraId="51B5A514" w14:textId="3FCBCFC7" w:rsidR="000B6298" w:rsidRPr="00DD319A" w:rsidRDefault="00A1254B" w:rsidP="000B6298">
            <w:pPr>
              <w:pStyle w:val="Heading2"/>
              <w:rPr>
                <w:color w:val="auto"/>
              </w:rPr>
            </w:pPr>
            <w:r w:rsidRPr="00A1254B">
              <w:rPr>
                <w:rFonts w:eastAsiaTheme="minorHAnsi" w:cstheme="minorBidi"/>
                <w:b w:val="0"/>
                <w:color w:val="auto"/>
                <w:szCs w:val="22"/>
              </w:rPr>
              <w:t xml:space="preserve"> </w:t>
            </w:r>
            <w:r w:rsidR="00DA3644">
              <w:rPr>
                <w:color w:val="auto"/>
              </w:rPr>
              <w:t>App Development</w:t>
            </w:r>
          </w:p>
          <w:p w14:paraId="202C5541" w14:textId="77777777" w:rsidR="00962C89" w:rsidRDefault="00962C89" w:rsidP="00F44CA3">
            <w:pPr>
              <w:pStyle w:val="Heading2"/>
              <w:rPr>
                <w:rFonts w:eastAsiaTheme="minorHAnsi" w:cstheme="minorBidi"/>
                <w:b w:val="0"/>
                <w:color w:val="auto"/>
                <w:szCs w:val="22"/>
              </w:rPr>
            </w:pPr>
            <w:r w:rsidRPr="00962C89">
              <w:rPr>
                <w:rFonts w:eastAsiaTheme="minorHAnsi" w:cstheme="minorBidi"/>
                <w:b w:val="0"/>
                <w:color w:val="auto"/>
                <w:szCs w:val="22"/>
              </w:rPr>
              <w:t>Designed and implemented a mobile application with login/signup features and integrated Firebase Realtime Database for real-time data tracking.</w:t>
            </w:r>
            <w:r w:rsidRPr="00962C89">
              <w:rPr>
                <w:rFonts w:eastAsiaTheme="minorHAnsi" w:cstheme="minorBidi"/>
                <w:b w:val="0"/>
                <w:color w:val="auto"/>
                <w:szCs w:val="22"/>
              </w:rPr>
              <w:t xml:space="preserve"> </w:t>
            </w:r>
          </w:p>
          <w:p w14:paraId="1AAE736D" w14:textId="1112FACD" w:rsidR="00F44CA3" w:rsidRPr="008559EA" w:rsidRDefault="00F44CA3" w:rsidP="00F44CA3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Daan App</w:t>
            </w:r>
          </w:p>
          <w:p w14:paraId="0F1815B5" w14:textId="77777777" w:rsidR="0073194D" w:rsidRDefault="0073194D" w:rsidP="0073194D">
            <w:pPr>
              <w:tabs>
                <w:tab w:val="left" w:pos="6480"/>
              </w:tabs>
              <w:rPr>
                <w:color w:val="auto"/>
              </w:rPr>
            </w:pPr>
          </w:p>
          <w:p w14:paraId="29A30686" w14:textId="12BBE8F9" w:rsidR="0010570D" w:rsidRPr="00DD319A" w:rsidRDefault="0073194D" w:rsidP="0073194D">
            <w:pPr>
              <w:tabs>
                <w:tab w:val="left" w:pos="6480"/>
              </w:tabs>
              <w:rPr>
                <w:color w:val="auto"/>
              </w:rPr>
            </w:pPr>
            <w:r w:rsidRPr="0073194D">
              <w:rPr>
                <w:color w:val="auto"/>
              </w:rPr>
              <w:t>Currently engaged in the development of an application aimed at facilitating user interaction, authentication, and profile creation using</w:t>
            </w:r>
            <w:r>
              <w:rPr>
                <w:color w:val="auto"/>
              </w:rPr>
              <w:t xml:space="preserve"> </w:t>
            </w:r>
            <w:r>
              <w:rPr>
                <w:b/>
                <w:bCs/>
                <w:color w:val="auto"/>
              </w:rPr>
              <w:t>MERN Stack</w:t>
            </w:r>
            <w:r w:rsidRPr="0073194D">
              <w:rPr>
                <w:color w:val="auto"/>
              </w:rPr>
              <w:t>. The project includes features such as secure login functionality, profile creation, image uploading for item details, a donation system for users to contribute items, and a communication platform for users to request donated items from others.</w:t>
            </w:r>
          </w:p>
        </w:tc>
      </w:tr>
      <w:tr w:rsidR="00DD319A" w:rsidRPr="00DD319A" w14:paraId="01168A09" w14:textId="77777777" w:rsidTr="00E76C1C">
        <w:trPr>
          <w:trHeight w:val="331"/>
        </w:trPr>
        <w:tc>
          <w:tcPr>
            <w:tcW w:w="10080" w:type="dxa"/>
            <w:gridSpan w:val="2"/>
            <w:tcBorders>
              <w:bottom w:val="single" w:sz="24" w:space="0" w:color="53BB89" w:themeColor="accent5"/>
            </w:tcBorders>
          </w:tcPr>
          <w:p w14:paraId="5B91BD43" w14:textId="77777777" w:rsidR="0010570D" w:rsidRPr="00DD319A" w:rsidRDefault="0010570D" w:rsidP="0010570D">
            <w:pPr>
              <w:rPr>
                <w:color w:val="auto"/>
              </w:rPr>
            </w:pPr>
          </w:p>
        </w:tc>
      </w:tr>
      <w:tr w:rsidR="00DD319A" w:rsidRPr="00DD319A" w14:paraId="7A88FC95" w14:textId="77777777" w:rsidTr="00E76C1C">
        <w:trPr>
          <w:trHeight w:val="331"/>
        </w:trPr>
        <w:tc>
          <w:tcPr>
            <w:tcW w:w="10080" w:type="dxa"/>
            <w:gridSpan w:val="2"/>
            <w:tcBorders>
              <w:top w:val="single" w:sz="24" w:space="0" w:color="53BB89" w:themeColor="accent5"/>
            </w:tcBorders>
          </w:tcPr>
          <w:p w14:paraId="58BA34D0" w14:textId="77777777" w:rsidR="0010570D" w:rsidRPr="00DD319A" w:rsidRDefault="0010570D" w:rsidP="0010570D">
            <w:pPr>
              <w:rPr>
                <w:color w:val="auto"/>
              </w:rPr>
            </w:pPr>
          </w:p>
        </w:tc>
      </w:tr>
      <w:tr w:rsidR="00DD319A" w:rsidRPr="00DD319A" w14:paraId="0E9F8A0C" w14:textId="77777777" w:rsidTr="0010570D">
        <w:tc>
          <w:tcPr>
            <w:tcW w:w="10080" w:type="dxa"/>
            <w:gridSpan w:val="2"/>
          </w:tcPr>
          <w:p w14:paraId="744ED072" w14:textId="77777777" w:rsidR="002D6F34" w:rsidRPr="00DD319A" w:rsidRDefault="0073194D" w:rsidP="000B6298">
            <w:pPr>
              <w:pStyle w:val="Heading1"/>
              <w:rPr>
                <w:color w:val="auto"/>
              </w:rPr>
            </w:pPr>
            <w:sdt>
              <w:sdtPr>
                <w:rPr>
                  <w:color w:val="auto"/>
                </w:rPr>
                <w:id w:val="1921290404"/>
                <w:placeholder>
                  <w:docPart w:val="D50E42D5F7774407BD9B4D0C58ABB1F7"/>
                </w:placeholder>
                <w:temporary/>
                <w:showingPlcHdr/>
                <w15:appearance w15:val="hidden"/>
              </w:sdtPr>
              <w:sdtEndPr/>
              <w:sdtContent>
                <w:r w:rsidR="000B6298" w:rsidRPr="00DD319A">
                  <w:rPr>
                    <w:color w:val="auto"/>
                  </w:rPr>
                  <w:t>Skills</w:t>
                </w:r>
              </w:sdtContent>
            </w:sdt>
          </w:p>
        </w:tc>
      </w:tr>
      <w:tr w:rsidR="00DD319A" w:rsidRPr="00DD319A" w14:paraId="02B0B1D3" w14:textId="77777777" w:rsidTr="0010570D">
        <w:tc>
          <w:tcPr>
            <w:tcW w:w="5040" w:type="dxa"/>
          </w:tcPr>
          <w:p w14:paraId="197F9FBD" w14:textId="550AFA16" w:rsidR="0010570D" w:rsidRPr="00DD319A" w:rsidRDefault="00BB0A63" w:rsidP="0010570D">
            <w:pPr>
              <w:pStyle w:val="ListBullet"/>
              <w:rPr>
                <w:color w:val="auto"/>
              </w:rPr>
            </w:pPr>
            <w:r>
              <w:rPr>
                <w:color w:val="auto"/>
              </w:rPr>
              <w:t>HTML &amp; CSS</w:t>
            </w:r>
          </w:p>
          <w:p w14:paraId="501FE409" w14:textId="036CFC83" w:rsidR="0010570D" w:rsidRPr="00DD319A" w:rsidRDefault="00BB0A63" w:rsidP="000B6298">
            <w:pPr>
              <w:pStyle w:val="ListBullet"/>
              <w:rPr>
                <w:color w:val="auto"/>
              </w:rPr>
            </w:pPr>
            <w:r>
              <w:rPr>
                <w:color w:val="auto"/>
              </w:rPr>
              <w:t>ReactJS</w:t>
            </w:r>
          </w:p>
          <w:p w14:paraId="6E8C2DF4" w14:textId="77777777" w:rsidR="0010570D" w:rsidRDefault="00BB0A63" w:rsidP="000B6298">
            <w:pPr>
              <w:pStyle w:val="ListBullet"/>
              <w:rPr>
                <w:color w:val="auto"/>
              </w:rPr>
            </w:pPr>
            <w:r>
              <w:rPr>
                <w:color w:val="auto"/>
              </w:rPr>
              <w:t>React-Native</w:t>
            </w:r>
          </w:p>
          <w:p w14:paraId="24E8A9EC" w14:textId="77777777" w:rsidR="00CA03A0" w:rsidRDefault="00ED38DC" w:rsidP="000B6298">
            <w:pPr>
              <w:pStyle w:val="ListBullet"/>
              <w:rPr>
                <w:color w:val="auto"/>
              </w:rPr>
            </w:pPr>
            <w:r>
              <w:rPr>
                <w:color w:val="auto"/>
              </w:rPr>
              <w:t>MySQL &amp; MongoDB</w:t>
            </w:r>
          </w:p>
          <w:p w14:paraId="727C06F5" w14:textId="058F7AAD" w:rsidR="00FC2462" w:rsidRPr="00DD319A" w:rsidRDefault="00FC2462" w:rsidP="000B6298">
            <w:pPr>
              <w:pStyle w:val="ListBullet"/>
              <w:rPr>
                <w:color w:val="auto"/>
              </w:rPr>
            </w:pPr>
            <w:r>
              <w:rPr>
                <w:color w:val="auto"/>
              </w:rPr>
              <w:t>Java</w:t>
            </w:r>
          </w:p>
        </w:tc>
        <w:tc>
          <w:tcPr>
            <w:tcW w:w="5040" w:type="dxa"/>
          </w:tcPr>
          <w:p w14:paraId="1B23CF1B" w14:textId="40DC9372" w:rsidR="0010570D" w:rsidRPr="00DD319A" w:rsidRDefault="00BB0A63" w:rsidP="000B6298">
            <w:pPr>
              <w:pStyle w:val="ListBullet"/>
              <w:rPr>
                <w:color w:val="auto"/>
              </w:rPr>
            </w:pPr>
            <w:r>
              <w:rPr>
                <w:color w:val="auto"/>
              </w:rPr>
              <w:t>JavaScript</w:t>
            </w:r>
          </w:p>
          <w:p w14:paraId="47CCFA14" w14:textId="7921855C" w:rsidR="000B6298" w:rsidRPr="00DD319A" w:rsidRDefault="00CA03A0" w:rsidP="000B6298">
            <w:pPr>
              <w:pStyle w:val="ListBullet"/>
              <w:rPr>
                <w:color w:val="auto"/>
              </w:rPr>
            </w:pPr>
            <w:r>
              <w:rPr>
                <w:color w:val="auto"/>
              </w:rPr>
              <w:t>NodeJS</w:t>
            </w:r>
          </w:p>
          <w:p w14:paraId="527A32C0" w14:textId="77777777" w:rsidR="0010570D" w:rsidRDefault="00CA03A0" w:rsidP="000B6298">
            <w:pPr>
              <w:pStyle w:val="ListBullet"/>
              <w:rPr>
                <w:color w:val="auto"/>
              </w:rPr>
            </w:pPr>
            <w:r>
              <w:rPr>
                <w:color w:val="auto"/>
              </w:rPr>
              <w:t>ExpressJS</w:t>
            </w:r>
          </w:p>
          <w:p w14:paraId="1DA29EBE" w14:textId="1F8C3723" w:rsidR="00CA03A0" w:rsidRPr="00DD319A" w:rsidRDefault="00ED38DC" w:rsidP="000B6298">
            <w:pPr>
              <w:pStyle w:val="ListBullet"/>
              <w:rPr>
                <w:color w:val="auto"/>
              </w:rPr>
            </w:pPr>
            <w:r>
              <w:rPr>
                <w:color w:val="auto"/>
              </w:rPr>
              <w:t>.Net</w:t>
            </w:r>
          </w:p>
        </w:tc>
      </w:tr>
    </w:tbl>
    <w:p w14:paraId="4FA2941D" w14:textId="77777777" w:rsidR="00595471" w:rsidRPr="00DD319A" w:rsidRDefault="00595471" w:rsidP="0010570D">
      <w:pPr>
        <w:pStyle w:val="ListBullet"/>
        <w:numPr>
          <w:ilvl w:val="0"/>
          <w:numId w:val="0"/>
        </w:numPr>
        <w:rPr>
          <w:color w:val="auto"/>
        </w:rPr>
      </w:pPr>
    </w:p>
    <w:sectPr w:rsidR="00595471" w:rsidRPr="00DD319A" w:rsidSect="006002F3">
      <w:type w:val="continuous"/>
      <w:pgSz w:w="12240" w:h="15840"/>
      <w:pgMar w:top="90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F87834" w14:textId="77777777" w:rsidR="006002F3" w:rsidRDefault="006002F3" w:rsidP="00E97F0F">
      <w:r>
        <w:separator/>
      </w:r>
    </w:p>
  </w:endnote>
  <w:endnote w:type="continuationSeparator" w:id="0">
    <w:p w14:paraId="26C0655D" w14:textId="77777777" w:rsidR="006002F3" w:rsidRDefault="006002F3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21448" w14:textId="77777777" w:rsidR="006002F3" w:rsidRDefault="006002F3" w:rsidP="00E97F0F">
      <w:r>
        <w:separator/>
      </w:r>
    </w:p>
  </w:footnote>
  <w:footnote w:type="continuationSeparator" w:id="0">
    <w:p w14:paraId="7FE735E0" w14:textId="77777777" w:rsidR="006002F3" w:rsidRDefault="006002F3" w:rsidP="00E97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01BE27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FD4007"/>
    <w:multiLevelType w:val="multilevel"/>
    <w:tmpl w:val="44666F2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39477200">
    <w:abstractNumId w:val="2"/>
  </w:num>
  <w:num w:numId="2" w16cid:durableId="1850561498">
    <w:abstractNumId w:val="5"/>
  </w:num>
  <w:num w:numId="3" w16cid:durableId="1439131869">
    <w:abstractNumId w:val="3"/>
  </w:num>
  <w:num w:numId="4" w16cid:durableId="522599447">
    <w:abstractNumId w:val="0"/>
  </w:num>
  <w:num w:numId="5" w16cid:durableId="1779566287">
    <w:abstractNumId w:val="1"/>
  </w:num>
  <w:num w:numId="6" w16cid:durableId="20063259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9A"/>
    <w:rsid w:val="000023FF"/>
    <w:rsid w:val="000468C2"/>
    <w:rsid w:val="00062F46"/>
    <w:rsid w:val="00064367"/>
    <w:rsid w:val="000761F2"/>
    <w:rsid w:val="000B33B9"/>
    <w:rsid w:val="000B6298"/>
    <w:rsid w:val="000D5216"/>
    <w:rsid w:val="001054FD"/>
    <w:rsid w:val="0010570D"/>
    <w:rsid w:val="00180710"/>
    <w:rsid w:val="00195EF4"/>
    <w:rsid w:val="001C6842"/>
    <w:rsid w:val="001D7755"/>
    <w:rsid w:val="00222532"/>
    <w:rsid w:val="002378BD"/>
    <w:rsid w:val="00280C2F"/>
    <w:rsid w:val="00285F5A"/>
    <w:rsid w:val="002D6F34"/>
    <w:rsid w:val="003020A8"/>
    <w:rsid w:val="0030456C"/>
    <w:rsid w:val="00304FD1"/>
    <w:rsid w:val="00347C6E"/>
    <w:rsid w:val="00354964"/>
    <w:rsid w:val="00356697"/>
    <w:rsid w:val="00385FE3"/>
    <w:rsid w:val="003B446A"/>
    <w:rsid w:val="003D5320"/>
    <w:rsid w:val="003E48F0"/>
    <w:rsid w:val="003F0A48"/>
    <w:rsid w:val="00404608"/>
    <w:rsid w:val="004318EF"/>
    <w:rsid w:val="004476D7"/>
    <w:rsid w:val="004629BF"/>
    <w:rsid w:val="00462DB0"/>
    <w:rsid w:val="004D26CC"/>
    <w:rsid w:val="004D2889"/>
    <w:rsid w:val="004E5EA0"/>
    <w:rsid w:val="005017DB"/>
    <w:rsid w:val="00510684"/>
    <w:rsid w:val="00512023"/>
    <w:rsid w:val="0057527E"/>
    <w:rsid w:val="005937B7"/>
    <w:rsid w:val="00595471"/>
    <w:rsid w:val="005A4905"/>
    <w:rsid w:val="005A5DD3"/>
    <w:rsid w:val="005E4425"/>
    <w:rsid w:val="006002F3"/>
    <w:rsid w:val="00615397"/>
    <w:rsid w:val="0064099C"/>
    <w:rsid w:val="00643E15"/>
    <w:rsid w:val="00651F22"/>
    <w:rsid w:val="00665081"/>
    <w:rsid w:val="00673555"/>
    <w:rsid w:val="0069226F"/>
    <w:rsid w:val="006A0BEE"/>
    <w:rsid w:val="006C7B3E"/>
    <w:rsid w:val="006E6F61"/>
    <w:rsid w:val="006F2D96"/>
    <w:rsid w:val="0073194D"/>
    <w:rsid w:val="00761654"/>
    <w:rsid w:val="007A5431"/>
    <w:rsid w:val="007E0DC7"/>
    <w:rsid w:val="007F474D"/>
    <w:rsid w:val="008559EA"/>
    <w:rsid w:val="00887792"/>
    <w:rsid w:val="008B3A32"/>
    <w:rsid w:val="008B6187"/>
    <w:rsid w:val="008C49DB"/>
    <w:rsid w:val="008C5D5E"/>
    <w:rsid w:val="008E3D15"/>
    <w:rsid w:val="008E5466"/>
    <w:rsid w:val="008F3848"/>
    <w:rsid w:val="00913310"/>
    <w:rsid w:val="00962C89"/>
    <w:rsid w:val="009A0812"/>
    <w:rsid w:val="009B456E"/>
    <w:rsid w:val="009C7904"/>
    <w:rsid w:val="009E3D2A"/>
    <w:rsid w:val="00A06949"/>
    <w:rsid w:val="00A07BB9"/>
    <w:rsid w:val="00A1254B"/>
    <w:rsid w:val="00A40DEC"/>
    <w:rsid w:val="00A66AFF"/>
    <w:rsid w:val="00AA3564"/>
    <w:rsid w:val="00AB3CCE"/>
    <w:rsid w:val="00AB4707"/>
    <w:rsid w:val="00AD307E"/>
    <w:rsid w:val="00AD4AF0"/>
    <w:rsid w:val="00AE1FE7"/>
    <w:rsid w:val="00B00B32"/>
    <w:rsid w:val="00BB0A63"/>
    <w:rsid w:val="00BB5DF4"/>
    <w:rsid w:val="00BD6F90"/>
    <w:rsid w:val="00C06629"/>
    <w:rsid w:val="00C25366"/>
    <w:rsid w:val="00C62627"/>
    <w:rsid w:val="00C74AF9"/>
    <w:rsid w:val="00C978C8"/>
    <w:rsid w:val="00CA03A0"/>
    <w:rsid w:val="00CC0FFE"/>
    <w:rsid w:val="00CC7027"/>
    <w:rsid w:val="00CE3B09"/>
    <w:rsid w:val="00D13793"/>
    <w:rsid w:val="00D26BDA"/>
    <w:rsid w:val="00D44C0E"/>
    <w:rsid w:val="00D4514F"/>
    <w:rsid w:val="00D704A5"/>
    <w:rsid w:val="00DA3644"/>
    <w:rsid w:val="00DB3C14"/>
    <w:rsid w:val="00DD319A"/>
    <w:rsid w:val="00E3515E"/>
    <w:rsid w:val="00E646E4"/>
    <w:rsid w:val="00E7344F"/>
    <w:rsid w:val="00E760D5"/>
    <w:rsid w:val="00E76C1C"/>
    <w:rsid w:val="00E76D1E"/>
    <w:rsid w:val="00E97F0F"/>
    <w:rsid w:val="00ED38DC"/>
    <w:rsid w:val="00EF0426"/>
    <w:rsid w:val="00F06B66"/>
    <w:rsid w:val="00F44CA3"/>
    <w:rsid w:val="00F73B1E"/>
    <w:rsid w:val="00F823B7"/>
    <w:rsid w:val="00F9658A"/>
    <w:rsid w:val="00F97F0B"/>
    <w:rsid w:val="00FA3628"/>
    <w:rsid w:val="00FA7765"/>
    <w:rsid w:val="00FB5FCF"/>
    <w:rsid w:val="00FC2462"/>
    <w:rsid w:val="00FF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AEB0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EF"/>
    <w:pPr>
      <w:spacing w:line="240" w:lineRule="exact"/>
    </w:pPr>
    <w:rPr>
      <w:color w:val="266044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8EF"/>
    <w:pPr>
      <w:keepNext/>
      <w:keepLines/>
      <w:spacing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304FD1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63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66044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4318EF"/>
    <w:rPr>
      <w:rFonts w:eastAsiaTheme="majorEastAsia" w:cs="Times New Roman (Headings CS)"/>
      <w:b/>
      <w:caps/>
      <w:color w:val="266044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6298"/>
    <w:rPr>
      <w:rFonts w:eastAsiaTheme="majorEastAsia" w:cs="Times New Roman (Headings CS)"/>
      <w:b/>
      <w:color w:val="266044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66044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000631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1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66044" w:themeColor="accent5" w:themeShade="80"/>
      <w:sz w:val="20"/>
      <w:szCs w:val="22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66044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66044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5"/>
      </w:numPr>
    </w:pPr>
  </w:style>
  <w:style w:type="numbering" w:customStyle="1" w:styleId="CurrentList4">
    <w:name w:val="Current List4"/>
    <w:uiPriority w:val="99"/>
    <w:rsid w:val="00AA3564"/>
    <w:pPr>
      <w:numPr>
        <w:numId w:val="6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styleId="CommentReference">
    <w:name w:val="annotation reference"/>
    <w:basedOn w:val="DefaultParagraphFont"/>
    <w:uiPriority w:val="99"/>
    <w:semiHidden/>
    <w:rsid w:val="00DD31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D319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19A"/>
    <w:rPr>
      <w:color w:val="266044" w:themeColor="accent5" w:themeShade="8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1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19A"/>
    <w:rPr>
      <w:b/>
      <w:bCs/>
      <w:color w:val="266044" w:themeColor="accent5" w:themeShade="8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D31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D451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BikashShiwakoti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linkedin.com/in/bikashshiwakoti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kas\AppData\Roaming\Microsoft\Templates\ATS%20Stylish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C582A8700E44878A6BA8D66869C5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99817-F5F5-4BB7-B854-6242A2EC9303}"/>
      </w:docPartPr>
      <w:docPartBody>
        <w:p w:rsidR="00E52067" w:rsidRDefault="00A86AFC">
          <w:pPr>
            <w:pStyle w:val="1C582A8700E44878A6BA8D66869C51DF"/>
          </w:pPr>
          <w:r>
            <w:t>Education</w:t>
          </w:r>
        </w:p>
      </w:docPartBody>
    </w:docPart>
    <w:docPart>
      <w:docPartPr>
        <w:name w:val="8FB9DC49CC4941A0AD4A231715F1B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4549C-7F02-47E4-B6AF-7D8E0EAAAB5B}"/>
      </w:docPartPr>
      <w:docPartBody>
        <w:p w:rsidR="00E52067" w:rsidRDefault="00A86AFC">
          <w:pPr>
            <w:pStyle w:val="8FB9DC49CC4941A0AD4A231715F1B133"/>
          </w:pPr>
          <w:r w:rsidRPr="00FA7765">
            <w:t>Experi</w:t>
          </w:r>
          <w:r>
            <w:t>E</w:t>
          </w:r>
          <w:r w:rsidRPr="00FA7765">
            <w:t>nce</w:t>
          </w:r>
        </w:p>
      </w:docPartBody>
    </w:docPart>
    <w:docPart>
      <w:docPartPr>
        <w:name w:val="D50E42D5F7774407BD9B4D0C58ABB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63B3C-C8F0-46FE-BB7A-EC486EE57654}"/>
      </w:docPartPr>
      <w:docPartBody>
        <w:p w:rsidR="00E52067" w:rsidRDefault="00A86AFC">
          <w:pPr>
            <w:pStyle w:val="D50E42D5F7774407BD9B4D0C58ABB1F7"/>
          </w:pPr>
          <w:r w:rsidRPr="00FA7765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067"/>
    <w:rsid w:val="00A86AFC"/>
    <w:rsid w:val="00BB4F80"/>
    <w:rsid w:val="00C25366"/>
    <w:rsid w:val="00E5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582A8700E44878A6BA8D66869C51DF">
    <w:name w:val="1C582A8700E44878A6BA8D66869C51DF"/>
  </w:style>
  <w:style w:type="paragraph" w:customStyle="1" w:styleId="8FB9DC49CC4941A0AD4A231715F1B133">
    <w:name w:val="8FB9DC49CC4941A0AD4A231715F1B133"/>
  </w:style>
  <w:style w:type="paragraph" w:customStyle="1" w:styleId="D50E42D5F7774407BD9B4D0C58ABB1F7">
    <w:name w:val="D50E42D5F7774407BD9B4D0C58ABB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C5BE0E-1816-478D-B13D-02A7AE57DA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6511EA9-0D3F-4629-9CC1-D38348447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C548D7-B355-4E45-99CA-12CACF7FF44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Stylish accounting resume</Template>
  <TotalTime>0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2024-05-05T16:19:00Z</dcterms:created>
  <dcterms:modified xsi:type="dcterms:W3CDTF">2024-05-10T19:19:00Z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